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使用react框架创建屈臣氏的流程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创建项目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11.验证node环境是不是正常   node -v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12.安装 cnpm  淘宝镜像   cnpm -v</w:t>
      </w:r>
    </w:p>
    <w:p>
      <w:pPr>
        <w:numPr>
          <w:numId w:val="0"/>
        </w:numPr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npm install -g cnpm --registry=https://registry.npm.taobao.org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13.全局安装 react的脚手架  npm install -g create-react-app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14.进入文件夹 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E: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15.安装项目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create-react-app web21-router-qcs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进入项目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cd web21-router-qcs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运行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npm start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安装依赖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react-router-dom（路由） axios（获取数据） http-proxy-middleware（解决跨域） react-flexible（移动端的自适应） swiper@3.4.2（轮播） antd（蚂蚁金服ui） reset-css（浏览器默认样式重置）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cnpm install --save react-router-dom axios http-proxy-middleware react-flexible swiper@3.4.2 antd reset-css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cnpm install --save-dev scss scss-loader node-sass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在package.json中做以下配置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879AB5"/>
          <w:sz w:val="30"/>
          <w:highlight w:val="lightGray"/>
        </w:rPr>
        <w:t>"proxy"</w:t>
      </w:r>
      <w:r>
        <w:rPr>
          <w:rFonts w:hint="eastAsia" w:ascii="Consolas" w:hAnsi="Consolas" w:eastAsia="Consolas"/>
          <w:color w:val="577909"/>
          <w:sz w:val="30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30"/>
          <w:highlight w:val="lightGray"/>
        </w:rPr>
        <w:t>"https://m.maizuo.com"</w:t>
      </w:r>
      <w:r>
        <w:rPr>
          <w:rFonts w:hint="eastAsia" w:ascii="Consolas" w:hAnsi="Consolas" w:eastAsia="Consolas"/>
          <w:color w:val="577909"/>
          <w:sz w:val="30"/>
          <w:highlight w:val="lightGray"/>
        </w:rPr>
        <w:t>,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 index.js 中添加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import 'react-flexible';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创建页面组件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创建了  main  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创建了 film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3.创建 路由文件  src/router/index.js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4.在  src/index.js 中引入路由文件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  <w:highlight w:val="lightGray"/>
        </w:rPr>
        <w:t>//引入路由文件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577909"/>
          <w:sz w:val="30"/>
          <w:highlight w:val="white"/>
        </w:rPr>
        <w:t xml:space="preserve">import 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App from </w:t>
      </w:r>
      <w:r>
        <w:rPr>
          <w:rFonts w:hint="eastAsia" w:ascii="Consolas" w:hAnsi="Consolas" w:eastAsia="Consolas"/>
          <w:color w:val="248C85"/>
          <w:sz w:val="30"/>
          <w:highlight w:val="white"/>
        </w:rPr>
        <w:t>'./router'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4"/>
        </w:numPr>
        <w:tabs>
          <w:tab w:val="clear" w:pos="312"/>
        </w:tabs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配置路由表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在路由表中添加 头部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97658"/>
    <w:multiLevelType w:val="singleLevel"/>
    <w:tmpl w:val="97A976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BD0B19"/>
    <w:multiLevelType w:val="singleLevel"/>
    <w:tmpl w:val="A2BD0B19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9FEC05"/>
    <w:multiLevelType w:val="singleLevel"/>
    <w:tmpl w:val="B99FEC0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D004F89"/>
    <w:multiLevelType w:val="singleLevel"/>
    <w:tmpl w:val="4D004F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A093D"/>
    <w:rsid w:val="016A627B"/>
    <w:rsid w:val="05E62A11"/>
    <w:rsid w:val="085F15A8"/>
    <w:rsid w:val="0C9A70B7"/>
    <w:rsid w:val="0F357915"/>
    <w:rsid w:val="10C15D6C"/>
    <w:rsid w:val="161C39EA"/>
    <w:rsid w:val="17CA1563"/>
    <w:rsid w:val="22D43F14"/>
    <w:rsid w:val="286760F7"/>
    <w:rsid w:val="28BF2D08"/>
    <w:rsid w:val="29504F1D"/>
    <w:rsid w:val="2A016FD2"/>
    <w:rsid w:val="2A643FC6"/>
    <w:rsid w:val="2C8D2744"/>
    <w:rsid w:val="2F2C4BB6"/>
    <w:rsid w:val="3095158B"/>
    <w:rsid w:val="30CE16ED"/>
    <w:rsid w:val="33391110"/>
    <w:rsid w:val="33DC4F64"/>
    <w:rsid w:val="345739EC"/>
    <w:rsid w:val="3DB00A30"/>
    <w:rsid w:val="3FCD1472"/>
    <w:rsid w:val="42E06534"/>
    <w:rsid w:val="42F5048C"/>
    <w:rsid w:val="433A1741"/>
    <w:rsid w:val="46841AEA"/>
    <w:rsid w:val="49750244"/>
    <w:rsid w:val="4A316C5A"/>
    <w:rsid w:val="4C032518"/>
    <w:rsid w:val="4C201B85"/>
    <w:rsid w:val="4CA61E33"/>
    <w:rsid w:val="51EF497B"/>
    <w:rsid w:val="52F00D49"/>
    <w:rsid w:val="54745C5D"/>
    <w:rsid w:val="599C265D"/>
    <w:rsid w:val="59CD5251"/>
    <w:rsid w:val="5AFE5074"/>
    <w:rsid w:val="5B22591C"/>
    <w:rsid w:val="62405B40"/>
    <w:rsid w:val="669C4098"/>
    <w:rsid w:val="6C326885"/>
    <w:rsid w:val="6CFB3D06"/>
    <w:rsid w:val="6D535020"/>
    <w:rsid w:val="748166F0"/>
    <w:rsid w:val="79BE4799"/>
    <w:rsid w:val="7BC4757F"/>
    <w:rsid w:val="7D3445AB"/>
    <w:rsid w:val="7F030EC9"/>
    <w:rsid w:val="7FCE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2018-06-29T01:40:00Z</dcterms:created>
  <dc:creator>Administrator</dc:creator>
  <cp:lastModifiedBy>laura</cp:lastModifiedBy>
  <dcterms:modified xsi:type="dcterms:W3CDTF">2020-03-24T02:56:59Z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